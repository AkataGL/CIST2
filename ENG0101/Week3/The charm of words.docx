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60586" w14:textId="407B22A7" w:rsidR="00080C97" w:rsidRDefault="00201000">
      <w:pPr>
        <w:pStyle w:val="NoSpacing"/>
      </w:pPr>
      <w:r>
        <w:t>Jason Li</w:t>
      </w:r>
    </w:p>
    <w:p w14:paraId="370EB9D3" w14:textId="5553AF12" w:rsidR="00080C97" w:rsidRDefault="00201000">
      <w:pPr>
        <w:pStyle w:val="NoSpacing"/>
      </w:pPr>
      <w:r>
        <w:t xml:space="preserve">Gary </w:t>
      </w:r>
      <w:proofErr w:type="spellStart"/>
      <w:r>
        <w:t>Tessmer</w:t>
      </w:r>
      <w:proofErr w:type="spellEnd"/>
    </w:p>
    <w:p w14:paraId="4AFBACD1" w14:textId="4FAD873E" w:rsidR="00080C97" w:rsidRDefault="00201000">
      <w:pPr>
        <w:pStyle w:val="NoSpacing"/>
      </w:pPr>
      <w:r>
        <w:t>ENG 0101</w:t>
      </w:r>
    </w:p>
    <w:p w14:paraId="66E286A3" w14:textId="4948C8CA" w:rsidR="00201000" w:rsidRDefault="00201000">
      <w:pPr>
        <w:pStyle w:val="NoSpacing"/>
      </w:pPr>
      <w:r>
        <w:t>9/11/2022</w:t>
      </w:r>
    </w:p>
    <w:p w14:paraId="0B0E11CB" w14:textId="1D9363A6" w:rsidR="00080C97" w:rsidRDefault="000E011A">
      <w:pPr>
        <w:pStyle w:val="Title"/>
      </w:pPr>
      <w:r>
        <w:rPr>
          <w:lang w:eastAsia="zh-CN"/>
        </w:rPr>
        <w:t>My</w:t>
      </w:r>
      <w:r w:rsidR="002C37FB">
        <w:rPr>
          <w:lang w:eastAsia="zh-CN"/>
        </w:rPr>
        <w:t xml:space="preserve"> Literacy: </w:t>
      </w:r>
      <w:r w:rsidR="00201000">
        <w:rPr>
          <w:rFonts w:hint="eastAsia"/>
          <w:lang w:eastAsia="zh-CN"/>
        </w:rPr>
        <w:t>The</w:t>
      </w:r>
      <w:r w:rsidR="00201000">
        <w:t xml:space="preserve"> Charm of Words</w:t>
      </w:r>
    </w:p>
    <w:p w14:paraId="2C0B4573" w14:textId="77777777" w:rsidR="00E112E4" w:rsidRDefault="00E112E4" w:rsidP="00E112E4">
      <w:r>
        <w:t xml:space="preserve">The power of words may be very weak, expressing one thing lightly and calmly. But sometimes it has the power of thunder, and a sentence goes straight to the heart. I have always felt that the words I wrote are useless to others, they are just superficial, and I have been expressing myself, and there is nothing good to say. But sometimes I just like to read. When I start reading, it is worth spending a few hours on an article. And that is the power that words bring to me. I enjoy it. Although they can't support me to go far, the words themselves are reassuring. </w:t>
      </w:r>
    </w:p>
    <w:p w14:paraId="477412C3" w14:textId="77777777" w:rsidR="00E112E4" w:rsidRDefault="00E112E4" w:rsidP="00E112E4">
      <w:r>
        <w:t xml:space="preserve">I believe words give people spiritual strength and support for expectations. For example, I used to like to write letters. Write them down and put them in envelopes. I think the words written by a natural person are more meaningful. Now, when I took the text I left behind, I feel good. </w:t>
      </w:r>
    </w:p>
    <w:p w14:paraId="4B008F57" w14:textId="77777777" w:rsidR="00E112E4" w:rsidRDefault="00E112E4" w:rsidP="00E112E4">
      <w:r>
        <w:t xml:space="preserve">Words have brought me joy, encouragement, contemplation, and sadness. All kinds of experiences and moods can be unfolded between the lines. Probably all the difficult peace and spring breeze are expressed in words. </w:t>
      </w:r>
    </w:p>
    <w:p w14:paraId="65C3CD50" w14:textId="77777777" w:rsidR="00B159A2" w:rsidRDefault="00E112E4" w:rsidP="00E112E4">
      <w:r>
        <w:t xml:space="preserve">The power of words is mighty. Otherwise, if we rely on something to link past and present, China and foreign countries, especially when reading history, I feel that the power of words is beyond the reach of words. There is no difference between the two!" The soaring arrogance became arrogant in these words, "Whoever proposes to surrender to him will be the </w:t>
      </w:r>
      <w:r>
        <w:lastRenderedPageBreak/>
        <w:t xml:space="preserve">same as this case!" Yan Le broke into </w:t>
      </w:r>
      <w:proofErr w:type="spellStart"/>
      <w:r>
        <w:t>Wangyi</w:t>
      </w:r>
      <w:proofErr w:type="spellEnd"/>
      <w:r>
        <w:t xml:space="preserve"> Palace, and Qin </w:t>
      </w:r>
      <w:proofErr w:type="spellStart"/>
      <w:r>
        <w:t>Ershi</w:t>
      </w:r>
      <w:proofErr w:type="spellEnd"/>
      <w:r>
        <w:t xml:space="preserve"> was dying. "I would like to have a county to be the king, I would like to be the marquis of ten thousand households, and I would like to be the head of Qian with my wife." When I read it, I felt that his life was receding step by step. When he retreated to the end, he committed suicide. These words unfolded the scenes that happened thousands of years ago, with an old but vigorous power attached. Before I started, all I wanted was to accumulate knowledge of classical Chinese, but after I read the piece, I saw more from it: the power of words, which traveled through thousands of years but remained fresh over time.</w:t>
      </w:r>
    </w:p>
    <w:p w14:paraId="6F87E7E6" w14:textId="690165F8" w:rsidR="00E112E4" w:rsidRDefault="00B159A2" w:rsidP="00E112E4">
      <w:r w:rsidRPr="00B159A2">
        <w:t>Another charm of text comes from its inherent limitations. Because of the limitations of text, it leaves enough room for readers to imagine. At the same time, because of the slow narrative technique of text, it also gives the author enough time to go. Foreshadowing, so that each reader can follow the general framework formulated by the author, and further shape the role in the text according to the reader's own preferences. What is interesting is that both the reader and the author have completed the shaping of a role.</w:t>
      </w:r>
      <w:r w:rsidR="00E112E4">
        <w:t xml:space="preserve"> </w:t>
      </w:r>
    </w:p>
    <w:p w14:paraId="136D6674" w14:textId="64BA1F40" w:rsidR="00B159A2" w:rsidRDefault="00B159A2" w:rsidP="00E112E4">
      <w:r w:rsidRPr="00B159A2">
        <w:t xml:space="preserve">I know very well that in fact, </w:t>
      </w:r>
      <w:r>
        <w:t xml:space="preserve">Chinese literacy </w:t>
      </w:r>
      <w:r w:rsidRPr="00B159A2">
        <w:t>field has hidden hardships that are difficult to understand. A lot of unfamiliar words, seeing my long road ahead, are paved on the words step by step.</w:t>
      </w:r>
    </w:p>
    <w:p w14:paraId="3E03E029" w14:textId="35BB543F" w:rsidR="00B159A2" w:rsidRDefault="00E112E4" w:rsidP="00B159A2">
      <w:r>
        <w:t>Words are probably changing me constantly, and I also want to change my current trajectory for it. For me, the power of words is to lead me to a brand-new path, leading me to literature, Taoyuan Township, where wonderful writing is everywhere. I don't yet see what real literature looks like in the classroom, but it's beautiful, warm, and hopeful for me. I no longer regarded it as a piece of knowledge, but as a kind of hope, a light shining into my life. Purely in the present life, always loyal to the ideal high platform.</w:t>
      </w:r>
    </w:p>
    <w:sectPr w:rsidR="00B159A2">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0D74A" w14:textId="77777777" w:rsidR="0011762B" w:rsidRDefault="0011762B">
      <w:pPr>
        <w:spacing w:line="240" w:lineRule="auto"/>
      </w:pPr>
      <w:r>
        <w:separator/>
      </w:r>
    </w:p>
  </w:endnote>
  <w:endnote w:type="continuationSeparator" w:id="0">
    <w:p w14:paraId="6F8F9F7D" w14:textId="77777777" w:rsidR="0011762B" w:rsidRDefault="001176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B154C3" w14:textId="77777777" w:rsidR="0011762B" w:rsidRDefault="0011762B">
      <w:pPr>
        <w:spacing w:line="240" w:lineRule="auto"/>
      </w:pPr>
      <w:r>
        <w:separator/>
      </w:r>
    </w:p>
  </w:footnote>
  <w:footnote w:type="continuationSeparator" w:id="0">
    <w:p w14:paraId="1F43BAF1" w14:textId="77777777" w:rsidR="0011762B" w:rsidRDefault="001176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84B3C" w14:textId="15C14FEF" w:rsidR="00080C97" w:rsidRDefault="00000000">
    <w:pPr>
      <w:pStyle w:val="Header"/>
    </w:pPr>
    <w:sdt>
      <w:sdtPr>
        <w:alias w:val="Last Name:"/>
        <w:tag w:val="Last Name:"/>
        <w:id w:val="1658178901"/>
        <w:placeholder>
          <w:docPart w:val="75D45169EDF4400AB8313D592E988627"/>
        </w:placeholder>
        <w:dataBinding w:prefixMappings="xmlns:ns0='http://schemas.microsoft.com/office/2006/coverPageProps' " w:xpath="/ns0:CoverPageProperties[1]/ns0:Abstract[1]" w:storeItemID="{55AF091B-3C7A-41E3-B477-F2FDAA23CFDA}"/>
        <w15:appearance w15:val="hidden"/>
        <w:text/>
      </w:sdtPr>
      <w:sdtContent>
        <w:r w:rsidR="00201000">
          <w:t>Li</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B3157" w14:textId="717A22C5" w:rsidR="00080C97" w:rsidRDefault="00000000">
    <w:pPr>
      <w:pStyle w:val="Header"/>
    </w:pPr>
    <w:sdt>
      <w:sdtPr>
        <w:alias w:val="Last Name:"/>
        <w:tag w:val="Last Name:"/>
        <w:id w:val="-348181431"/>
        <w:placeholder>
          <w:docPart w:val="0D63B2BBCB5B42C689100DD57BCF5EF6"/>
        </w:placeholder>
        <w:dataBinding w:prefixMappings="xmlns:ns0='http://schemas.microsoft.com/office/2006/coverPageProps' " w:xpath="/ns0:CoverPageProperties[1]/ns0:Abstract[1]" w:storeItemID="{55AF091B-3C7A-41E3-B477-F2FDAA23CFDA}"/>
        <w15:appearance w15:val="hidden"/>
        <w:text/>
      </w:sdtPr>
      <w:sdtContent>
        <w:r w:rsidR="00201000">
          <w:t>Li</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1</w:t>
    </w:r>
    <w:r w:rsidR="00EC2F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B1B5787"/>
    <w:multiLevelType w:val="multilevel"/>
    <w:tmpl w:val="4572ABF8"/>
    <w:numStyleLink w:val="MLAOutline"/>
  </w:abstractNum>
  <w:abstractNum w:abstractNumId="16"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401412681">
    <w:abstractNumId w:val="9"/>
  </w:num>
  <w:num w:numId="2" w16cid:durableId="1443112898">
    <w:abstractNumId w:val="7"/>
  </w:num>
  <w:num w:numId="3" w16cid:durableId="1913659062">
    <w:abstractNumId w:val="6"/>
  </w:num>
  <w:num w:numId="4" w16cid:durableId="219371247">
    <w:abstractNumId w:val="5"/>
  </w:num>
  <w:num w:numId="5" w16cid:durableId="2060132319">
    <w:abstractNumId w:val="4"/>
  </w:num>
  <w:num w:numId="6" w16cid:durableId="850920327">
    <w:abstractNumId w:val="8"/>
  </w:num>
  <w:num w:numId="7" w16cid:durableId="1157721741">
    <w:abstractNumId w:val="3"/>
  </w:num>
  <w:num w:numId="8" w16cid:durableId="1477528703">
    <w:abstractNumId w:val="2"/>
  </w:num>
  <w:num w:numId="9" w16cid:durableId="1818915096">
    <w:abstractNumId w:val="1"/>
  </w:num>
  <w:num w:numId="10" w16cid:durableId="2070569330">
    <w:abstractNumId w:val="0"/>
  </w:num>
  <w:num w:numId="11" w16cid:durableId="925724733">
    <w:abstractNumId w:val="11"/>
  </w:num>
  <w:num w:numId="12" w16cid:durableId="1016544901">
    <w:abstractNumId w:val="14"/>
  </w:num>
  <w:num w:numId="13" w16cid:durableId="1786776436">
    <w:abstractNumId w:val="15"/>
  </w:num>
  <w:num w:numId="14" w16cid:durableId="1779057049">
    <w:abstractNumId w:val="13"/>
  </w:num>
  <w:num w:numId="15" w16cid:durableId="1543589742">
    <w:abstractNumId w:val="10"/>
  </w:num>
  <w:num w:numId="16" w16cid:durableId="663096552">
    <w:abstractNumId w:val="12"/>
  </w:num>
  <w:num w:numId="17" w16cid:durableId="18084269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A14"/>
    <w:rsid w:val="00080C97"/>
    <w:rsid w:val="000E011A"/>
    <w:rsid w:val="0011762B"/>
    <w:rsid w:val="00201000"/>
    <w:rsid w:val="0026113D"/>
    <w:rsid w:val="002C37FB"/>
    <w:rsid w:val="0034643D"/>
    <w:rsid w:val="00386126"/>
    <w:rsid w:val="003E4A14"/>
    <w:rsid w:val="003E748F"/>
    <w:rsid w:val="00497A01"/>
    <w:rsid w:val="006A64A8"/>
    <w:rsid w:val="007A5E8F"/>
    <w:rsid w:val="007D4B2F"/>
    <w:rsid w:val="008154B9"/>
    <w:rsid w:val="00965112"/>
    <w:rsid w:val="00AB1E45"/>
    <w:rsid w:val="00B159A2"/>
    <w:rsid w:val="00B46479"/>
    <w:rsid w:val="00B82F8F"/>
    <w:rsid w:val="00BD3A4E"/>
    <w:rsid w:val="00C26420"/>
    <w:rsid w:val="00E112E4"/>
    <w:rsid w:val="00EC2F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C3C17E"/>
  <w15:chartTrackingRefBased/>
  <w15:docId w15:val="{277B37C0-2CEB-4D04-BEDC-529F8A4D8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16809826">
      <w:bodyDiv w:val="1"/>
      <w:marLeft w:val="0"/>
      <w:marRight w:val="0"/>
      <w:marTop w:val="0"/>
      <w:marBottom w:val="0"/>
      <w:divBdr>
        <w:top w:val="none" w:sz="0" w:space="0" w:color="auto"/>
        <w:left w:val="none" w:sz="0" w:space="0" w:color="auto"/>
        <w:bottom w:val="none" w:sz="0" w:space="0" w:color="auto"/>
        <w:right w:val="none" w:sz="0" w:space="0" w:color="auto"/>
      </w:divBdr>
      <w:divsChild>
        <w:div w:id="592511234">
          <w:marLeft w:val="0"/>
          <w:marRight w:val="0"/>
          <w:marTop w:val="0"/>
          <w:marBottom w:val="0"/>
          <w:divBdr>
            <w:top w:val="none" w:sz="0" w:space="0" w:color="auto"/>
            <w:left w:val="none" w:sz="0" w:space="0" w:color="auto"/>
            <w:bottom w:val="none" w:sz="0" w:space="0" w:color="auto"/>
            <w:right w:val="none" w:sz="0" w:space="0" w:color="auto"/>
          </w:divBdr>
          <w:divsChild>
            <w:div w:id="1972976592">
              <w:marLeft w:val="0"/>
              <w:marRight w:val="0"/>
              <w:marTop w:val="0"/>
              <w:marBottom w:val="0"/>
              <w:divBdr>
                <w:top w:val="none" w:sz="0" w:space="0" w:color="auto"/>
                <w:left w:val="none" w:sz="0" w:space="0" w:color="auto"/>
                <w:bottom w:val="none" w:sz="0" w:space="0" w:color="auto"/>
                <w:right w:val="none" w:sz="0" w:space="0" w:color="auto"/>
              </w:divBdr>
            </w:div>
          </w:divsChild>
        </w:div>
        <w:div w:id="610823511">
          <w:marLeft w:val="0"/>
          <w:marRight w:val="0"/>
          <w:marTop w:val="100"/>
          <w:marBottom w:val="0"/>
          <w:divBdr>
            <w:top w:val="none" w:sz="0" w:space="0" w:color="auto"/>
            <w:left w:val="none" w:sz="0" w:space="0" w:color="auto"/>
            <w:bottom w:val="none" w:sz="0" w:space="0" w:color="auto"/>
            <w:right w:val="none" w:sz="0" w:space="0" w:color="auto"/>
          </w:divBdr>
        </w:div>
        <w:div w:id="1182359018">
          <w:marLeft w:val="0"/>
          <w:marRight w:val="0"/>
          <w:marTop w:val="0"/>
          <w:marBottom w:val="0"/>
          <w:divBdr>
            <w:top w:val="none" w:sz="0" w:space="0" w:color="auto"/>
            <w:left w:val="none" w:sz="0" w:space="0" w:color="auto"/>
            <w:bottom w:val="none" w:sz="0" w:space="0" w:color="auto"/>
            <w:right w:val="none" w:sz="0" w:space="0" w:color="auto"/>
          </w:divBdr>
          <w:divsChild>
            <w:div w:id="892808694">
              <w:marLeft w:val="0"/>
              <w:marRight w:val="0"/>
              <w:marTop w:val="0"/>
              <w:marBottom w:val="0"/>
              <w:divBdr>
                <w:top w:val="none" w:sz="0" w:space="0" w:color="auto"/>
                <w:left w:val="none" w:sz="0" w:space="0" w:color="auto"/>
                <w:bottom w:val="none" w:sz="0" w:space="0" w:color="auto"/>
                <w:right w:val="none" w:sz="0" w:space="0" w:color="auto"/>
              </w:divBdr>
              <w:divsChild>
                <w:div w:id="1624651828">
                  <w:marLeft w:val="0"/>
                  <w:marRight w:val="0"/>
                  <w:marTop w:val="0"/>
                  <w:marBottom w:val="0"/>
                  <w:divBdr>
                    <w:top w:val="none" w:sz="0" w:space="0" w:color="auto"/>
                    <w:left w:val="none" w:sz="0" w:space="0" w:color="auto"/>
                    <w:bottom w:val="none" w:sz="0" w:space="0" w:color="auto"/>
                    <w:right w:val="none" w:sz="0" w:space="0" w:color="auto"/>
                  </w:divBdr>
                  <w:divsChild>
                    <w:div w:id="126834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082172">
          <w:marLeft w:val="0"/>
          <w:marRight w:val="0"/>
          <w:marTop w:val="0"/>
          <w:marBottom w:val="0"/>
          <w:divBdr>
            <w:top w:val="none" w:sz="0" w:space="0" w:color="auto"/>
            <w:left w:val="none" w:sz="0" w:space="0" w:color="auto"/>
            <w:bottom w:val="none" w:sz="0" w:space="0" w:color="auto"/>
            <w:right w:val="none" w:sz="0" w:space="0" w:color="auto"/>
          </w:divBdr>
          <w:divsChild>
            <w:div w:id="759789070">
              <w:marLeft w:val="0"/>
              <w:marRight w:val="0"/>
              <w:marTop w:val="0"/>
              <w:marBottom w:val="0"/>
              <w:divBdr>
                <w:top w:val="none" w:sz="0" w:space="0" w:color="auto"/>
                <w:left w:val="none" w:sz="0" w:space="0" w:color="auto"/>
                <w:bottom w:val="none" w:sz="0" w:space="0" w:color="auto"/>
                <w:right w:val="none" w:sz="0" w:space="0" w:color="auto"/>
              </w:divBdr>
              <w:divsChild>
                <w:div w:id="9726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74970949">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20Li\AppData\Roaming\Microsoft\Templates\MLA%20style%20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D63B2BBCB5B42C689100DD57BCF5EF6"/>
        <w:category>
          <w:name w:val="General"/>
          <w:gallery w:val="placeholder"/>
        </w:category>
        <w:types>
          <w:type w:val="bbPlcHdr"/>
        </w:types>
        <w:behaviors>
          <w:behavior w:val="content"/>
        </w:behaviors>
        <w:guid w:val="{D0902AA2-EBCD-4D5E-A083-22DA8B5C8836}"/>
      </w:docPartPr>
      <w:docPartBody>
        <w:p w:rsidR="00000000" w:rsidRDefault="00000000">
          <w:pPr>
            <w:pStyle w:val="0D63B2BBCB5B42C689100DD57BCF5EF6"/>
          </w:pPr>
          <w:r>
            <w:t>Table data</w:t>
          </w:r>
        </w:p>
      </w:docPartBody>
    </w:docPart>
    <w:docPart>
      <w:docPartPr>
        <w:name w:val="75D45169EDF4400AB8313D592E988627"/>
        <w:category>
          <w:name w:val="General"/>
          <w:gallery w:val="placeholder"/>
        </w:category>
        <w:types>
          <w:type w:val="bbPlcHdr"/>
        </w:types>
        <w:behaviors>
          <w:behavior w:val="content"/>
        </w:behaviors>
        <w:guid w:val="{36BC45FC-45DF-4248-9A94-22E2BAA239EF}"/>
      </w:docPartPr>
      <w:docPartBody>
        <w:p w:rsidR="00000000" w:rsidRDefault="00000000">
          <w:pPr>
            <w:pStyle w:val="75D45169EDF4400AB8313D592E988627"/>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D28"/>
    <w:rsid w:val="00E56D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CC66BF5FAA48D28A9CE041003BC743">
    <w:name w:val="F5CC66BF5FAA48D28A9CE041003BC743"/>
  </w:style>
  <w:style w:type="paragraph" w:customStyle="1" w:styleId="021AFC8087754C99803B3EBC5C45F4F2">
    <w:name w:val="021AFC8087754C99803B3EBC5C45F4F2"/>
  </w:style>
  <w:style w:type="paragraph" w:customStyle="1" w:styleId="42893170073F49678EF6FB1FB4737242">
    <w:name w:val="42893170073F49678EF6FB1FB4737242"/>
  </w:style>
  <w:style w:type="paragraph" w:customStyle="1" w:styleId="913BB8A0A4904B4692DA718C01037348">
    <w:name w:val="913BB8A0A4904B4692DA718C01037348"/>
  </w:style>
  <w:style w:type="paragraph" w:customStyle="1" w:styleId="10AEB96A99524348825DF2B2D5F46C1E">
    <w:name w:val="10AEB96A99524348825DF2B2D5F46C1E"/>
  </w:style>
  <w:style w:type="paragraph" w:customStyle="1" w:styleId="A674678E20764F3FA7D41DFB53ED9681">
    <w:name w:val="A674678E20764F3FA7D41DFB53ED9681"/>
  </w:style>
  <w:style w:type="character" w:styleId="Emphasis">
    <w:name w:val="Emphasis"/>
    <w:basedOn w:val="DefaultParagraphFont"/>
    <w:uiPriority w:val="3"/>
    <w:qFormat/>
    <w:rPr>
      <w:i/>
      <w:iCs/>
    </w:rPr>
  </w:style>
  <w:style w:type="paragraph" w:customStyle="1" w:styleId="5C201BAF70964B48B78AC9EAA1A9008E">
    <w:name w:val="5C201BAF70964B48B78AC9EAA1A9008E"/>
  </w:style>
  <w:style w:type="paragraph" w:customStyle="1" w:styleId="D3634B32A9C04E18AAAAEF34A823B629">
    <w:name w:val="D3634B32A9C04E18AAAAEF34A823B629"/>
  </w:style>
  <w:style w:type="paragraph" w:customStyle="1" w:styleId="D141FCEC0E364BE0B3AC6AF974B96F17">
    <w:name w:val="D141FCEC0E364BE0B3AC6AF974B96F17"/>
  </w:style>
  <w:style w:type="paragraph" w:customStyle="1" w:styleId="E3984253E934401588161DDCBF4C5F24">
    <w:name w:val="E3984253E934401588161DDCBF4C5F24"/>
  </w:style>
  <w:style w:type="paragraph" w:customStyle="1" w:styleId="D6C612B7C165422DBF82F70D9500D4C8">
    <w:name w:val="D6C612B7C165422DBF82F70D9500D4C8"/>
  </w:style>
  <w:style w:type="paragraph" w:customStyle="1" w:styleId="D439D1A8157841C28C8C8B46C159657D">
    <w:name w:val="D439D1A8157841C28C8C8B46C159657D"/>
  </w:style>
  <w:style w:type="paragraph" w:customStyle="1" w:styleId="06785CB8BDC743CC894396243189EACC">
    <w:name w:val="06785CB8BDC743CC894396243189EACC"/>
  </w:style>
  <w:style w:type="paragraph" w:customStyle="1" w:styleId="66766816B1134D19AE6D2FEE97E156A3">
    <w:name w:val="66766816B1134D19AE6D2FEE97E156A3"/>
  </w:style>
  <w:style w:type="paragraph" w:customStyle="1" w:styleId="BCCE8DA5EC6A4062958C66D667886F5A">
    <w:name w:val="BCCE8DA5EC6A4062958C66D667886F5A"/>
  </w:style>
  <w:style w:type="paragraph" w:customStyle="1" w:styleId="0D63B2BBCB5B42C689100DD57BCF5EF6">
    <w:name w:val="0D63B2BBCB5B42C689100DD57BCF5EF6"/>
  </w:style>
  <w:style w:type="paragraph" w:customStyle="1" w:styleId="75D45169EDF4400AB8313D592E988627">
    <w:name w:val="75D45169EDF4400AB8313D592E988627"/>
  </w:style>
  <w:style w:type="paragraph" w:customStyle="1" w:styleId="ED3C5460AC9843ECA5EFFBAAE382C5C7">
    <w:name w:val="ED3C5460AC9843ECA5EFFBAAE382C5C7"/>
  </w:style>
  <w:style w:type="paragraph" w:customStyle="1" w:styleId="B958459DEE484FD98C09149BE35D5F52">
    <w:name w:val="B958459DEE484FD98C09149BE35D5F52"/>
  </w:style>
  <w:style w:type="paragraph" w:customStyle="1" w:styleId="4FC06D1B398A4B0396D135571152CD65">
    <w:name w:val="4FC06D1B398A4B0396D135571152CD65"/>
  </w:style>
  <w:style w:type="paragraph" w:customStyle="1" w:styleId="5D335BF7F8824276BE35EC14E638849A">
    <w:name w:val="5D335BF7F8824276BE35EC14E638849A"/>
  </w:style>
  <w:style w:type="paragraph" w:customStyle="1" w:styleId="FC564AB9C8304291957997929ED09BEC">
    <w:name w:val="FC564AB9C8304291957997929ED09BEC"/>
  </w:style>
  <w:style w:type="paragraph" w:customStyle="1" w:styleId="BDEC2CC9B370483A905EE36583F01EE4">
    <w:name w:val="BDEC2CC9B370483A905EE36583F01EE4"/>
  </w:style>
  <w:style w:type="paragraph" w:customStyle="1" w:styleId="23D44D96C4D141D29EA5BEBAAF733FD0">
    <w:name w:val="23D44D96C4D141D29EA5BEBAAF733FD0"/>
  </w:style>
  <w:style w:type="paragraph" w:customStyle="1" w:styleId="BB53B2810F9848B1A154FC25C3A5C061">
    <w:name w:val="BB53B2810F9848B1A154FC25C3A5C061"/>
  </w:style>
  <w:style w:type="paragraph" w:customStyle="1" w:styleId="96166C263AEE4077A0958D62AD2302FC">
    <w:name w:val="96166C263AEE4077A0958D62AD2302FC"/>
  </w:style>
  <w:style w:type="paragraph" w:customStyle="1" w:styleId="579B4922107047B9AF6EBE212B0F7A7C">
    <w:name w:val="579B4922107047B9AF6EBE212B0F7A7C"/>
  </w:style>
  <w:style w:type="paragraph" w:customStyle="1" w:styleId="37B1AEBCBF3B4B208995CF67657096D2">
    <w:name w:val="37B1AEBCBF3B4B208995CF67657096D2"/>
  </w:style>
  <w:style w:type="paragraph" w:customStyle="1" w:styleId="13E6848D2F384BE9B804900A917E2DEF">
    <w:name w:val="13E6848D2F384BE9B804900A917E2DEF"/>
  </w:style>
  <w:style w:type="paragraph" w:customStyle="1" w:styleId="9362F7ABD407423A8D0FEC57230E9DD6">
    <w:name w:val="9362F7ABD407423A8D0FEC57230E9DD6"/>
  </w:style>
  <w:style w:type="paragraph" w:customStyle="1" w:styleId="4002CE04B26D40E9935153B4B61C1543">
    <w:name w:val="4002CE04B26D40E9935153B4B61C15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2E01E0-9B46-4638-9B52-038A4C799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research paper</Template>
  <TotalTime>27</TotalTime>
  <Pages>2</Pages>
  <Words>514</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zhilin li</dc:creator>
  <cp:keywords/>
  <dc:description/>
  <cp:lastModifiedBy>Li, Jason</cp:lastModifiedBy>
  <cp:revision>9</cp:revision>
  <dcterms:created xsi:type="dcterms:W3CDTF">2022-09-11T18:06:00Z</dcterms:created>
  <dcterms:modified xsi:type="dcterms:W3CDTF">2022-09-11T18:49:00Z</dcterms:modified>
</cp:coreProperties>
</file>